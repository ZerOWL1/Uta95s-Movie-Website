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147AB9FC" wp14:editId="433DA222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E81C4ED" wp14:editId="436C7204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7E9" w:rsidRPr="00D86945" w:rsidRDefault="007F6E52" w:rsidP="00D077E9">
                                  <w:pPr>
                                    <w:pStyle w:val="Title"/>
                                    <w:spacing w:after="0"/>
                                  </w:pPr>
                                  <w:r>
                                    <w:t>Uta95s</w:t>
                                  </w:r>
                                  <w:r w:rsidR="0026412B">
                                    <w:t xml:space="preserve"> Movie Website Plan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" filled="f" stroked="f" strokeweight=".5pt">
                      <v:textbox>
                        <w:txbxContent>
                          <w:p w:rsidR="00D077E9" w:rsidRPr="00D86945" w:rsidRDefault="007F6E52" w:rsidP="00D077E9">
                            <w:pPr>
                              <w:pStyle w:val="Title"/>
                              <w:spacing w:after="0"/>
                            </w:pPr>
                            <w:r>
                              <w:t>Uta95s</w:t>
                            </w:r>
                            <w:r w:rsidR="0026412B">
                              <w:t xml:space="preserve"> Movie Website Plan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9F171F8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26412B" w:rsidP="0026412B">
            <w:pPr>
              <w:pStyle w:val="ListParagraph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Functions Plan and Database Plan</w:t>
            </w:r>
          </w:p>
        </w:tc>
      </w:tr>
      <w:tr w:rsidR="00D077E9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59B9B0F181A54036A23741CCB36193BB"/>
              </w:placeholder>
              <w15:appearance w15:val="hidden"/>
            </w:sdtPr>
            <w:sdtEndPr/>
            <w:sdtContent>
              <w:p w:rsidR="00D077E9" w:rsidRDefault="00D077E9" w:rsidP="00D077E9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FE0B96">
                  <w:rPr>
                    <w:rStyle w:val="SubtitleChar"/>
                    <w:b w:val="0"/>
                    <w:noProof/>
                  </w:rPr>
                  <w:t>May 22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394F873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Default="008A6839" w:rsidP="00D077E9">
            <w:sdt>
              <w:sdtPr>
                <w:id w:val="-1740469667"/>
                <w:placeholder>
                  <w:docPart w:val="C010B881968E46C59D4B9FBB2562B5F1"/>
                </w:placeholder>
                <w:showingPlcHdr/>
                <w15:appearance w15:val="hidden"/>
              </w:sdtPr>
              <w:sdtEndPr/>
              <w:sdtContent>
                <w:r w:rsidR="00D077E9">
                  <w:t>COMPANY NAME</w:t>
                </w:r>
              </w:sdtContent>
            </w:sdt>
          </w:p>
          <w:p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EBDC8EB7B0E148E58BB53B8D519D1208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26412B">
                  <w:t>Uta95s Team</w:t>
                </w:r>
              </w:sdtContent>
            </w:sdt>
          </w:p>
          <w:p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:rsidR="00D077E9" w:rsidRDefault="00D077E9" w:rsidP="007F6E52">
      <w:pPr>
        <w:spacing w:after="200"/>
      </w:pPr>
      <w:r w:rsidRPr="00D967AC">
        <w:rPr>
          <w:noProof/>
        </w:rPr>
        <w:drawing>
          <wp:anchor distT="0" distB="0" distL="114300" distR="114300" simplePos="0" relativeHeight="251661312" behindDoc="0" locked="0" layoutInCell="1" allowOverlap="1" wp14:anchorId="2B05B9CB" wp14:editId="15B55AAB">
            <wp:simplePos x="0" y="0"/>
            <wp:positionH relativeFrom="column">
              <wp:posOffset>4951730</wp:posOffset>
            </wp:positionH>
            <wp:positionV relativeFrom="paragraph">
              <wp:posOffset>7353997</wp:posOffset>
            </wp:positionV>
            <wp:extent cx="1483995" cy="643890"/>
            <wp:effectExtent l="0" t="0" r="0" b="3810"/>
            <wp:wrapNone/>
            <wp:docPr id="12" name="Graphic 201" descr="logo-placeholder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 descr="logo-placeholder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3F90553A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3B7B44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03E959F8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3CF9A7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:rsidTr="00DF027C">
        <w:trPr>
          <w:trHeight w:val="3546"/>
        </w:trPr>
        <w:tc>
          <w:tcPr>
            <w:tcW w:w="9999" w:type="dxa"/>
          </w:tcPr>
          <w:p w:rsidR="00DF027C" w:rsidRDefault="0026412B" w:rsidP="0026412B">
            <w:pPr>
              <w:pStyle w:val="Heading2"/>
            </w:pPr>
            <w:r w:rsidRPr="0026412B">
              <w:rPr>
                <w:b/>
              </w:rPr>
              <w:lastRenderedPageBreak/>
              <w:t>1.</w:t>
            </w:r>
            <w:r>
              <w:t xml:space="preserve"> </w:t>
            </w:r>
            <w:r w:rsidR="00E82369">
              <w:t>Languages – Web:  ASP .NET Core MVC</w:t>
            </w:r>
            <w:r w:rsidR="009A39F8">
              <w:t xml:space="preserve"> (Razor Page)</w:t>
            </w:r>
            <w:r w:rsidR="00E82369">
              <w:t xml:space="preserve"> </w:t>
            </w:r>
          </w:p>
          <w:p w:rsidR="0026412B" w:rsidRDefault="009A39F8" w:rsidP="0026412B">
            <w:pPr>
              <w:pStyle w:val="ListParagraph"/>
              <w:numPr>
                <w:ilvl w:val="0"/>
                <w:numId w:val="6"/>
              </w:numPr>
            </w:pPr>
            <w:r>
              <w:t>C # Project: Movie Website</w:t>
            </w:r>
          </w:p>
          <w:p w:rsidR="00852289" w:rsidRDefault="00852289" w:rsidP="00852289">
            <w:pPr>
              <w:pStyle w:val="ListParagraph"/>
              <w:numPr>
                <w:ilvl w:val="0"/>
                <w:numId w:val="6"/>
              </w:numPr>
            </w:pPr>
            <w:r>
              <w:t xml:space="preserve">ASP .NET Core MVC (Razor Pages) </w:t>
            </w:r>
          </w:p>
          <w:p w:rsidR="00852289" w:rsidRPr="00DF027C" w:rsidRDefault="00291B89" w:rsidP="00291B89">
            <w:r w:rsidRPr="00AF1F49">
              <w:rPr>
                <w:rStyle w:val="Heading2Char"/>
              </w:rPr>
              <w:t>2.</w:t>
            </w:r>
            <w:r>
              <w:t xml:space="preserve"> </w:t>
            </w:r>
            <w:r w:rsidR="007F6E52" w:rsidRPr="007F6E52">
              <w:rPr>
                <w:b w:val="0"/>
                <w:sz w:val="36"/>
              </w:rPr>
              <w:t>Front - End</w:t>
            </w:r>
          </w:p>
          <w:p w:rsidR="00AF1F49" w:rsidRDefault="00AF1F49" w:rsidP="00DF027C">
            <w:r>
              <w:t xml:space="preserve">      - Index:</w:t>
            </w:r>
            <w:r w:rsidR="00ED6A81">
              <w:t xml:space="preserve"> Giới thiệu Web</w:t>
            </w:r>
          </w:p>
          <w:p w:rsidR="00AF1F49" w:rsidRDefault="00AF1F49" w:rsidP="00AF1F49">
            <w:pPr>
              <w:pStyle w:val="ListParagraph"/>
              <w:numPr>
                <w:ilvl w:val="0"/>
                <w:numId w:val="6"/>
              </w:numPr>
            </w:pPr>
            <w:r>
              <w:t>Database:</w:t>
            </w:r>
          </w:p>
          <w:p w:rsidR="00AF1F49" w:rsidRDefault="00AF1F49" w:rsidP="00AF1F49">
            <w:pPr>
              <w:pStyle w:val="ListParagraph"/>
              <w:numPr>
                <w:ilvl w:val="0"/>
                <w:numId w:val="6"/>
              </w:numPr>
            </w:pPr>
            <w:r w:rsidRPr="00ED6A81">
              <w:rPr>
                <w:color w:val="FF0000"/>
              </w:rPr>
              <w:t xml:space="preserve">BLOB:  Binary Object: </w:t>
            </w:r>
            <w:r>
              <w:t>Lưu phim dưới dạng nhị phân thông SQL Server.</w:t>
            </w:r>
          </w:p>
          <w:p w:rsidR="00AF1F49" w:rsidRDefault="00AF1F49" w:rsidP="00AF1F49">
            <w:pPr>
              <w:pStyle w:val="ListParagraph"/>
              <w:numPr>
                <w:ilvl w:val="0"/>
                <w:numId w:val="6"/>
              </w:numPr>
            </w:pPr>
            <w:r>
              <w:t>Link: Lưu 1 đoạn link</w:t>
            </w:r>
          </w:p>
          <w:p w:rsidR="00AF1F49" w:rsidRDefault="00AF1F49" w:rsidP="00AF1F49">
            <w:pPr>
              <w:pStyle w:val="ListParagraph"/>
              <w:numPr>
                <w:ilvl w:val="0"/>
                <w:numId w:val="6"/>
              </w:numPr>
            </w:pPr>
            <w:r>
              <w:t xml:space="preserve">+ </w:t>
            </w:r>
            <w:r w:rsidRPr="00ED6A81">
              <w:rPr>
                <w:color w:val="FF0000"/>
              </w:rPr>
              <w:t>Link trong máy tính</w:t>
            </w:r>
            <w:r>
              <w:t>:</w:t>
            </w:r>
            <w:r w:rsidR="008E2190">
              <w:t xml:space="preserve"> C://video//xxx.mp4</w:t>
            </w:r>
          </w:p>
          <w:p w:rsidR="008E2190" w:rsidRDefault="00AF1F49" w:rsidP="00AF1F49">
            <w:pPr>
              <w:pStyle w:val="ListParagraph"/>
              <w:numPr>
                <w:ilvl w:val="0"/>
                <w:numId w:val="6"/>
              </w:numPr>
            </w:pPr>
            <w:r>
              <w:t xml:space="preserve">+ Link trên mạng: </w:t>
            </w:r>
            <w:r w:rsidR="008E2190">
              <w:t xml:space="preserve">linkabc.com/xxx.mp4 </w:t>
            </w:r>
          </w:p>
          <w:p w:rsidR="00AF1F49" w:rsidRPr="00ED6A81" w:rsidRDefault="008E2190" w:rsidP="00AF1F49">
            <w:pPr>
              <w:pStyle w:val="ListParagraph"/>
              <w:numPr>
                <w:ilvl w:val="0"/>
                <w:numId w:val="6"/>
              </w:numPr>
              <w:rPr>
                <w:color w:val="FF0000"/>
              </w:rPr>
            </w:pPr>
            <w:r w:rsidRPr="00ED6A81">
              <w:rPr>
                <w:color w:val="FF0000"/>
              </w:rPr>
              <w:t>Bản quyền:  Tìm ra web nào đó để lưu film</w:t>
            </w:r>
          </w:p>
          <w:p w:rsidR="008E2190" w:rsidRPr="00ED6A81" w:rsidRDefault="008E2190" w:rsidP="00AF1F49">
            <w:pPr>
              <w:pStyle w:val="ListParagraph"/>
              <w:numPr>
                <w:ilvl w:val="0"/>
                <w:numId w:val="6"/>
              </w:numPr>
              <w:rPr>
                <w:color w:val="FF0000"/>
              </w:rPr>
            </w:pPr>
            <w:r w:rsidRPr="00ED6A81">
              <w:rPr>
                <w:color w:val="FF0000"/>
              </w:rPr>
              <w:t xml:space="preserve">Google drive. </w:t>
            </w:r>
          </w:p>
          <w:p w:rsidR="008E2190" w:rsidRPr="00ED6A81" w:rsidRDefault="008E2190" w:rsidP="00AF1F49">
            <w:pPr>
              <w:pStyle w:val="ListParagraph"/>
              <w:numPr>
                <w:ilvl w:val="0"/>
                <w:numId w:val="6"/>
              </w:numPr>
              <w:rPr>
                <w:color w:val="FF0000"/>
              </w:rPr>
            </w:pPr>
            <w:r w:rsidRPr="00ED6A81">
              <w:rPr>
                <w:color w:val="FF0000"/>
              </w:rPr>
              <w:t>Facebook drive.</w:t>
            </w:r>
          </w:p>
          <w:p w:rsidR="008E2190" w:rsidRDefault="008E2190" w:rsidP="007F6E52">
            <w:pPr>
              <w:pStyle w:val="ListParagraph"/>
              <w:numPr>
                <w:ilvl w:val="0"/>
                <w:numId w:val="6"/>
              </w:numPr>
            </w:pPr>
            <w:r>
              <w:t>c/project/video//Anh yêu em/anh yeu em tap 2.mp4</w:t>
            </w:r>
          </w:p>
          <w:p w:rsidR="00AF1F49" w:rsidRDefault="00AF1F49" w:rsidP="00AF1F49">
            <w:pPr>
              <w:pStyle w:val="ListParagraph"/>
              <w:numPr>
                <w:ilvl w:val="0"/>
                <w:numId w:val="6"/>
              </w:numPr>
            </w:pPr>
            <w:r>
              <w:t>Video – html: Iframe or Video tag: linkabc.com/xxx.mp4 =&gt; Video Player</w:t>
            </w:r>
          </w:p>
          <w:p w:rsidR="00AF1F49" w:rsidRDefault="00AF1F49" w:rsidP="00AF1F49">
            <w:pPr>
              <w:pStyle w:val="ListParagraph"/>
              <w:numPr>
                <w:ilvl w:val="0"/>
                <w:numId w:val="6"/>
              </w:numPr>
            </w:pPr>
            <w:r>
              <w:t xml:space="preserve">- Sử dụng framework Video Player: </w:t>
            </w:r>
            <w:r w:rsidR="008E2190">
              <w:t>JwPlayerJS</w:t>
            </w:r>
          </w:p>
          <w:p w:rsidR="00AF1F49" w:rsidRDefault="00AF1F49" w:rsidP="00AF1F49">
            <w:pPr>
              <w:pStyle w:val="ListParagraph"/>
              <w:numPr>
                <w:ilvl w:val="0"/>
                <w:numId w:val="6"/>
              </w:numPr>
            </w:pPr>
            <w:r>
              <w:t>Home Page:</w:t>
            </w:r>
          </w:p>
          <w:p w:rsidR="007F6E52" w:rsidRDefault="007F6E52" w:rsidP="00AF1F49">
            <w:pPr>
              <w:pStyle w:val="ListParagraph"/>
              <w:numPr>
                <w:ilvl w:val="0"/>
                <w:numId w:val="6"/>
              </w:numPr>
            </w:pPr>
            <w:r>
              <w:t>Header:</w:t>
            </w:r>
          </w:p>
          <w:p w:rsidR="00AF1F49" w:rsidRDefault="00AF1F49" w:rsidP="00AF1F49">
            <w:pPr>
              <w:pStyle w:val="ListParagraph"/>
            </w:pPr>
            <w:r>
              <w:t xml:space="preserve">+ </w:t>
            </w:r>
            <w:r w:rsidR="00ED6A81">
              <w:t xml:space="preserve">nav lăn lên xuống, stick navbar, menu box on navbar, </w:t>
            </w:r>
            <w:r w:rsidR="00D0117A">
              <w:t>phim hot or phim moi update 6</w:t>
            </w:r>
          </w:p>
          <w:p w:rsidR="007F6E52" w:rsidRDefault="007F6E52" w:rsidP="007F6E52">
            <w:pPr>
              <w:pStyle w:val="ListParagraph"/>
            </w:pPr>
            <w:r>
              <w:t xml:space="preserve">+ nav: options users (Member, </w:t>
            </w:r>
            <w:r w:rsidR="00FE0B96">
              <w:t xml:space="preserve">Moderator, </w:t>
            </w:r>
            <w:r>
              <w:t xml:space="preserve">Admin, Guest). </w:t>
            </w:r>
          </w:p>
          <w:p w:rsidR="007F6E52" w:rsidRDefault="007F6E52" w:rsidP="007F6E52">
            <w:pPr>
              <w:pStyle w:val="ListParagraph"/>
            </w:pPr>
            <w:r>
              <w:t>+ guide for new user, thanh search</w:t>
            </w:r>
          </w:p>
          <w:p w:rsidR="007F6E52" w:rsidRDefault="007F6E52" w:rsidP="007F6E52">
            <w:pPr>
              <w:pStyle w:val="ListParagraph"/>
            </w:pPr>
            <w:r>
              <w:t xml:space="preserve">      Với guest: search theo tên, diễn viên.</w:t>
            </w:r>
          </w:p>
          <w:p w:rsidR="00ED6A81" w:rsidRDefault="00ED6A81" w:rsidP="00AF1F49">
            <w:pPr>
              <w:pStyle w:val="ListParagraph"/>
            </w:pPr>
            <w:r>
              <w:t>+ slideshow, dark mode, light mode.</w:t>
            </w:r>
          </w:p>
          <w:p w:rsidR="007F6E52" w:rsidRDefault="007F6E52" w:rsidP="007F6E52">
            <w:pPr>
              <w:pStyle w:val="ListParagraph"/>
              <w:numPr>
                <w:ilvl w:val="0"/>
                <w:numId w:val="6"/>
              </w:numPr>
            </w:pPr>
            <w:r>
              <w:t>Body:</w:t>
            </w:r>
          </w:p>
          <w:p w:rsidR="00ED6A81" w:rsidRDefault="00ED6A81" w:rsidP="00AF1F49">
            <w:pPr>
              <w:pStyle w:val="ListParagraph"/>
            </w:pPr>
            <w:r>
              <w:t xml:space="preserve">+ </w:t>
            </w:r>
            <w:r w:rsidR="00D0117A">
              <w:t>phim sắp chiếu 5</w:t>
            </w:r>
          </w:p>
          <w:p w:rsidR="00ED6A81" w:rsidRDefault="00ED6A81" w:rsidP="00AF1F49">
            <w:pPr>
              <w:pStyle w:val="ListParagraph"/>
            </w:pPr>
            <w:r>
              <w:t xml:space="preserve">+ </w:t>
            </w:r>
            <w:r w:rsidR="00D0117A">
              <w:t>Anime theo tap moi update</w:t>
            </w:r>
          </w:p>
          <w:p w:rsidR="00D0117A" w:rsidRDefault="00D0117A" w:rsidP="00AF1F49">
            <w:pPr>
              <w:pStyle w:val="ListParagraph"/>
            </w:pPr>
            <w:r>
              <w:t>+ Phim le moi update</w:t>
            </w:r>
          </w:p>
          <w:p w:rsidR="00D0117A" w:rsidRDefault="00D0117A" w:rsidP="00AF1F49">
            <w:pPr>
              <w:pStyle w:val="ListParagraph"/>
            </w:pPr>
            <w:r>
              <w:t>+ Random Phim</w:t>
            </w:r>
          </w:p>
          <w:p w:rsidR="007F6E52" w:rsidRDefault="007F6E52" w:rsidP="007F6E52">
            <w:pPr>
              <w:pStyle w:val="ListParagraph"/>
              <w:numPr>
                <w:ilvl w:val="0"/>
                <w:numId w:val="6"/>
              </w:numPr>
            </w:pPr>
            <w:r>
              <w:t>Article: Brower Nâng cao với Fliter (admin và member)</w:t>
            </w:r>
          </w:p>
          <w:p w:rsidR="007F6E52" w:rsidRDefault="007F6E52" w:rsidP="007F6E52">
            <w:pPr>
              <w:pStyle w:val="ListParagraph"/>
              <w:numPr>
                <w:ilvl w:val="0"/>
                <w:numId w:val="6"/>
              </w:numPr>
            </w:pPr>
            <w:r>
              <w:t xml:space="preserve">Footer: </w:t>
            </w:r>
          </w:p>
          <w:p w:rsidR="007F6E52" w:rsidRPr="007F6E52" w:rsidRDefault="007F6E52" w:rsidP="007F6E52">
            <w:pPr>
              <w:pStyle w:val="ListParagraph"/>
              <w:rPr>
                <w:sz w:val="24"/>
              </w:rPr>
            </w:pPr>
            <w:r w:rsidRPr="007F6E52">
              <w:rPr>
                <w:sz w:val="24"/>
              </w:rPr>
              <w:t>+ Terms &amp; Privacy                 + Contact Form</w:t>
            </w:r>
          </w:p>
          <w:p w:rsidR="007F6E52" w:rsidRPr="007F6E52" w:rsidRDefault="007F6E52" w:rsidP="007F6E52">
            <w:pPr>
              <w:pStyle w:val="ListParagraph"/>
              <w:rPr>
                <w:sz w:val="24"/>
              </w:rPr>
            </w:pPr>
            <w:r w:rsidRPr="007F6E52">
              <w:rPr>
                <w:sz w:val="24"/>
              </w:rPr>
              <w:t>+ Icon contact (fb, …)         + Ads</w:t>
            </w:r>
            <w:r w:rsidR="00592E1A">
              <w:rPr>
                <w:sz w:val="24"/>
              </w:rPr>
              <w:t xml:space="preserve">         +Trailer Video</w:t>
            </w:r>
          </w:p>
          <w:p w:rsidR="007F6E52" w:rsidRPr="007F6E52" w:rsidRDefault="007F6E52" w:rsidP="007F6E52">
            <w:pPr>
              <w:pStyle w:val="Heading2"/>
            </w:pPr>
            <w:r w:rsidRPr="00FE0B96">
              <w:rPr>
                <w:b/>
              </w:rPr>
              <w:lastRenderedPageBreak/>
              <w:t>3</w:t>
            </w:r>
            <w:r w:rsidRPr="007F6E52">
              <w:t>. Functions</w:t>
            </w:r>
          </w:p>
          <w:p w:rsidR="00DF027C" w:rsidRPr="007F6E52" w:rsidRDefault="00592E1A" w:rsidP="00592E1A">
            <w:pPr>
              <w:pStyle w:val="Content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Watch Films</w:t>
            </w:r>
          </w:p>
          <w:p w:rsidR="007F6E52" w:rsidRPr="007F6E52" w:rsidRDefault="007F6E52" w:rsidP="00592E1A">
            <w:pPr>
              <w:pStyle w:val="Content"/>
              <w:numPr>
                <w:ilvl w:val="0"/>
                <w:numId w:val="6"/>
              </w:numPr>
              <w:rPr>
                <w:b/>
              </w:rPr>
            </w:pPr>
            <w:r w:rsidRPr="007F6E52">
              <w:rPr>
                <w:b/>
              </w:rPr>
              <w:t xml:space="preserve">Contact </w:t>
            </w:r>
            <w:r w:rsidR="00592E1A">
              <w:rPr>
                <w:b/>
              </w:rPr>
              <w:t>(Sent Mail)</w:t>
            </w:r>
          </w:p>
          <w:p w:rsidR="007F6E52" w:rsidRPr="007F6E52" w:rsidRDefault="007F6E52" w:rsidP="00592E1A">
            <w:pPr>
              <w:pStyle w:val="Content"/>
              <w:numPr>
                <w:ilvl w:val="0"/>
                <w:numId w:val="6"/>
              </w:numPr>
              <w:rPr>
                <w:b/>
              </w:rPr>
            </w:pPr>
            <w:r w:rsidRPr="007F6E52">
              <w:rPr>
                <w:b/>
              </w:rPr>
              <w:t>Basic search and Advanced Search</w:t>
            </w:r>
          </w:p>
          <w:p w:rsidR="007F6E52" w:rsidRPr="00592E1A" w:rsidRDefault="00592E1A" w:rsidP="00592E1A">
            <w:pPr>
              <w:pStyle w:val="Content"/>
              <w:numPr>
                <w:ilvl w:val="0"/>
                <w:numId w:val="6"/>
              </w:numPr>
              <w:rPr>
                <w:b/>
              </w:rPr>
            </w:pPr>
            <w:r w:rsidRPr="00592E1A">
              <w:rPr>
                <w:b/>
              </w:rPr>
              <w:t>Ads</w:t>
            </w:r>
          </w:p>
          <w:p w:rsidR="00592E1A" w:rsidRDefault="00592E1A" w:rsidP="00592E1A">
            <w:pPr>
              <w:pStyle w:val="Content"/>
              <w:numPr>
                <w:ilvl w:val="0"/>
                <w:numId w:val="6"/>
              </w:numPr>
            </w:pPr>
            <w:r w:rsidRPr="00592E1A">
              <w:rPr>
                <w:b/>
              </w:rPr>
              <w:t>User Functions</w:t>
            </w:r>
            <w:r>
              <w:t>: (Member, Guest, Admin)</w:t>
            </w:r>
          </w:p>
          <w:p w:rsidR="00592E1A" w:rsidRPr="00FE0B96" w:rsidRDefault="00592E1A" w:rsidP="00DF027C">
            <w:pPr>
              <w:pStyle w:val="Content"/>
              <w:rPr>
                <w:b/>
              </w:rPr>
            </w:pPr>
            <w:r>
              <w:t xml:space="preserve"> </w:t>
            </w:r>
            <w:r w:rsidRPr="00FE0B96">
              <w:rPr>
                <w:b/>
              </w:rPr>
              <w:t>+ Login</w:t>
            </w:r>
            <w:r w:rsidR="00CB0F70">
              <w:rPr>
                <w:b/>
              </w:rPr>
              <w:t>, Captcha</w:t>
            </w:r>
          </w:p>
          <w:p w:rsidR="00592E1A" w:rsidRPr="00FE0B96" w:rsidRDefault="00592E1A" w:rsidP="00DF027C">
            <w:pPr>
              <w:pStyle w:val="Content"/>
              <w:rPr>
                <w:b/>
              </w:rPr>
            </w:pPr>
            <w:r w:rsidRPr="00FE0B96">
              <w:rPr>
                <w:b/>
              </w:rPr>
              <w:t xml:space="preserve"> + Logout</w:t>
            </w:r>
          </w:p>
          <w:p w:rsidR="00592E1A" w:rsidRDefault="00592E1A" w:rsidP="00DF027C">
            <w:pPr>
              <w:pStyle w:val="Content"/>
              <w:rPr>
                <w:b/>
              </w:rPr>
            </w:pPr>
            <w:r w:rsidRPr="00FE0B96">
              <w:rPr>
                <w:b/>
              </w:rPr>
              <w:t xml:space="preserve"> + Add Favorite</w:t>
            </w:r>
            <w:r w:rsidR="00133C43">
              <w:rPr>
                <w:b/>
              </w:rPr>
              <w:t xml:space="preserve"> </w:t>
            </w:r>
          </w:p>
          <w:p w:rsidR="00133C43" w:rsidRPr="00FE0B96" w:rsidRDefault="00133C43" w:rsidP="00DF027C">
            <w:pPr>
              <w:pStyle w:val="Content"/>
              <w:rPr>
                <w:b/>
              </w:rPr>
            </w:pPr>
            <w:r>
              <w:rPr>
                <w:b/>
              </w:rPr>
              <w:t xml:space="preserve"> + Pagination</w:t>
            </w:r>
          </w:p>
          <w:p w:rsidR="00592E1A" w:rsidRPr="00FE0B96" w:rsidRDefault="00592E1A" w:rsidP="00DF027C">
            <w:pPr>
              <w:pStyle w:val="Content"/>
              <w:rPr>
                <w:b/>
              </w:rPr>
            </w:pPr>
            <w:r w:rsidRPr="00FE0B96">
              <w:rPr>
                <w:b/>
              </w:rPr>
              <w:t xml:space="preserve"> + Notification (</w:t>
            </w:r>
            <w:r w:rsidRPr="00FE0B96">
              <w:rPr>
                <w:b/>
                <w:color w:val="FF0000"/>
              </w:rPr>
              <w:t>IF CAN</w:t>
            </w:r>
            <w:r w:rsidRPr="00FE0B96">
              <w:rPr>
                <w:b/>
              </w:rPr>
              <w:t>)</w:t>
            </w:r>
          </w:p>
          <w:p w:rsidR="00592E1A" w:rsidRPr="00FE0B96" w:rsidRDefault="00592E1A" w:rsidP="00DF027C">
            <w:pPr>
              <w:pStyle w:val="Content"/>
              <w:rPr>
                <w:b/>
              </w:rPr>
            </w:pPr>
            <w:r w:rsidRPr="00FE0B96">
              <w:rPr>
                <w:b/>
              </w:rPr>
              <w:t xml:space="preserve"> + Managerment: </w:t>
            </w:r>
          </w:p>
          <w:p w:rsidR="00592E1A" w:rsidRPr="00FE0B96" w:rsidRDefault="00592E1A" w:rsidP="00592E1A">
            <w:pPr>
              <w:pStyle w:val="Content"/>
              <w:numPr>
                <w:ilvl w:val="0"/>
                <w:numId w:val="6"/>
              </w:numPr>
              <w:rPr>
                <w:b/>
              </w:rPr>
            </w:pPr>
            <w:r w:rsidRPr="00FE0B96">
              <w:rPr>
                <w:b/>
              </w:rPr>
              <w:t>Send Random Code to Change Pass</w:t>
            </w:r>
          </w:p>
          <w:p w:rsidR="00592E1A" w:rsidRPr="00FE0B96" w:rsidRDefault="00592E1A" w:rsidP="00592E1A">
            <w:pPr>
              <w:pStyle w:val="Content"/>
              <w:numPr>
                <w:ilvl w:val="0"/>
                <w:numId w:val="6"/>
              </w:numPr>
              <w:rPr>
                <w:b/>
              </w:rPr>
            </w:pPr>
            <w:r w:rsidRPr="00FE0B96">
              <w:rPr>
                <w:b/>
              </w:rPr>
              <w:t>Comments Film (</w:t>
            </w:r>
            <w:r w:rsidRPr="00FE0B96">
              <w:rPr>
                <w:b/>
                <w:color w:val="FF0000"/>
              </w:rPr>
              <w:t>IF CAN</w:t>
            </w:r>
            <w:r w:rsidRPr="00FE0B96">
              <w:rPr>
                <w:b/>
              </w:rPr>
              <w:t>), Rate Films, Report Films.</w:t>
            </w:r>
          </w:p>
          <w:p w:rsidR="00592E1A" w:rsidRPr="00FE0B96" w:rsidRDefault="00592E1A" w:rsidP="00592E1A">
            <w:pPr>
              <w:pStyle w:val="Content"/>
              <w:numPr>
                <w:ilvl w:val="0"/>
                <w:numId w:val="6"/>
              </w:numPr>
              <w:rPr>
                <w:b/>
              </w:rPr>
            </w:pPr>
            <w:r w:rsidRPr="00FE0B96">
              <w:rPr>
                <w:b/>
              </w:rPr>
              <w:t>Categories, Share films</w:t>
            </w:r>
            <w:r w:rsidR="00C45D32" w:rsidRPr="00FE0B96">
              <w:rPr>
                <w:b/>
              </w:rPr>
              <w:t>.</w:t>
            </w:r>
            <w:r w:rsidRPr="00FE0B96">
              <w:rPr>
                <w:b/>
              </w:rPr>
              <w:t xml:space="preserve"> </w:t>
            </w:r>
          </w:p>
          <w:p w:rsidR="00592E1A" w:rsidRPr="00FE0B96" w:rsidRDefault="00592E1A" w:rsidP="00592E1A">
            <w:pPr>
              <w:pStyle w:val="Content"/>
              <w:numPr>
                <w:ilvl w:val="0"/>
                <w:numId w:val="6"/>
              </w:numPr>
            </w:pPr>
            <w:r w:rsidRPr="00FE0B96">
              <w:rPr>
                <w:b/>
              </w:rPr>
              <w:t>Chat Bot (</w:t>
            </w:r>
            <w:r w:rsidRPr="00FE0B96">
              <w:rPr>
                <w:b/>
                <w:color w:val="FF0000"/>
              </w:rPr>
              <w:t>IF CAN</w:t>
            </w:r>
            <w:r w:rsidRPr="00FE0B96">
              <w:rPr>
                <w:b/>
              </w:rPr>
              <w:t>)</w:t>
            </w:r>
            <w:r w:rsidR="00C45D32" w:rsidRPr="00FE0B96">
              <w:rPr>
                <w:b/>
              </w:rPr>
              <w:t>.</w:t>
            </w:r>
          </w:p>
          <w:p w:rsidR="00FE0B96" w:rsidRPr="00FE0B96" w:rsidRDefault="00FE0B96" w:rsidP="00FE0B96">
            <w:pPr>
              <w:pStyle w:val="Content"/>
              <w:ind w:left="720"/>
            </w:pPr>
          </w:p>
          <w:p w:rsidR="00FE0B96" w:rsidRDefault="00FE0B96" w:rsidP="00FE0B96">
            <w:pPr>
              <w:pStyle w:val="Heading2"/>
            </w:pPr>
            <w:r w:rsidRPr="00FE0B96">
              <w:rPr>
                <w:b/>
              </w:rPr>
              <w:t>4</w:t>
            </w:r>
            <w:r w:rsidRPr="00FE0B96">
              <w:t>. Database Design</w:t>
            </w:r>
          </w:p>
        </w:tc>
      </w:tr>
      <w:tr w:rsidR="00E82369" w:rsidTr="00DF027C">
        <w:trPr>
          <w:trHeight w:val="3546"/>
        </w:trPr>
        <w:tc>
          <w:tcPr>
            <w:tcW w:w="9999" w:type="dxa"/>
          </w:tcPr>
          <w:p w:rsidR="00E82369" w:rsidRPr="00FE0B96" w:rsidRDefault="00FE0B96" w:rsidP="00FE0B96">
            <w:pPr>
              <w:pStyle w:val="Heading2"/>
              <w:numPr>
                <w:ilvl w:val="0"/>
                <w:numId w:val="6"/>
              </w:numPr>
            </w:pPr>
            <w:r w:rsidRPr="00FE0B96">
              <w:rPr>
                <w:sz w:val="32"/>
              </w:rPr>
              <w:lastRenderedPageBreak/>
              <w:t xml:space="preserve">Users: </w:t>
            </w:r>
            <w:r w:rsidRPr="00FE0B96">
              <w:rPr>
                <w:color w:val="FF0000"/>
                <w:sz w:val="32"/>
                <w:u w:val="single"/>
              </w:rPr>
              <w:t>UID</w:t>
            </w:r>
            <w:r w:rsidRPr="00FE0B96">
              <w:rPr>
                <w:sz w:val="32"/>
              </w:rPr>
              <w:t>, Name, Passwords, Roles (</w:t>
            </w:r>
            <w:r w:rsidRPr="00FE0B96">
              <w:rPr>
                <w:color w:val="FF0000"/>
                <w:sz w:val="32"/>
              </w:rPr>
              <w:t>Admin - 2, Moderator – 1, Member - 0, Guest</w:t>
            </w:r>
            <w:r w:rsidRPr="00FE0B96">
              <w:rPr>
                <w:sz w:val="32"/>
              </w:rPr>
              <w:t>), Mail, Uimg</w:t>
            </w:r>
            <w:r w:rsidR="0059395D">
              <w:rPr>
                <w:sz w:val="32"/>
              </w:rPr>
              <w:t>.</w:t>
            </w:r>
          </w:p>
          <w:p w:rsidR="004C749B" w:rsidRPr="004C749B" w:rsidRDefault="004C749B" w:rsidP="00FE0B96">
            <w:pPr>
              <w:pStyle w:val="ListParagraph"/>
              <w:numPr>
                <w:ilvl w:val="0"/>
                <w:numId w:val="6"/>
              </w:numPr>
              <w:rPr>
                <w:b w:val="0"/>
              </w:rPr>
            </w:pPr>
            <w:r>
              <w:rPr>
                <w:b w:val="0"/>
                <w:sz w:val="32"/>
              </w:rPr>
              <w:t xml:space="preserve">Genre: </w:t>
            </w:r>
            <w:r w:rsidRPr="00CB0F70">
              <w:rPr>
                <w:b w:val="0"/>
                <w:color w:val="FF0000"/>
                <w:sz w:val="32"/>
                <w:u w:val="single"/>
              </w:rPr>
              <w:t>GID</w:t>
            </w:r>
            <w:r>
              <w:rPr>
                <w:b w:val="0"/>
                <w:sz w:val="32"/>
              </w:rPr>
              <w:t>, GenreName.</w:t>
            </w:r>
          </w:p>
          <w:p w:rsidR="004C749B" w:rsidRPr="00786E3F" w:rsidRDefault="004C749B" w:rsidP="00FE0B96">
            <w:pPr>
              <w:pStyle w:val="ListParagraph"/>
              <w:numPr>
                <w:ilvl w:val="0"/>
                <w:numId w:val="6"/>
              </w:numPr>
              <w:rPr>
                <w:b w:val="0"/>
              </w:rPr>
            </w:pPr>
            <w:r>
              <w:rPr>
                <w:b w:val="0"/>
                <w:sz w:val="32"/>
              </w:rPr>
              <w:t xml:space="preserve">Actor: </w:t>
            </w:r>
            <w:r w:rsidRPr="00CB0F70">
              <w:rPr>
                <w:b w:val="0"/>
                <w:color w:val="FF0000"/>
                <w:sz w:val="32"/>
                <w:u w:val="single"/>
              </w:rPr>
              <w:t>AID</w:t>
            </w:r>
            <w:r>
              <w:rPr>
                <w:b w:val="0"/>
                <w:sz w:val="32"/>
              </w:rPr>
              <w:t>, ActorName,</w:t>
            </w:r>
            <w:r w:rsidR="00E35643">
              <w:rPr>
                <w:b w:val="0"/>
                <w:sz w:val="32"/>
              </w:rPr>
              <w:t xml:space="preserve"> </w:t>
            </w:r>
            <w:r w:rsidR="00786E3F" w:rsidRPr="00E35643">
              <w:rPr>
                <w:b w:val="0"/>
                <w:color w:val="00B0F0"/>
                <w:sz w:val="32"/>
              </w:rPr>
              <w:t>Wiki Link</w:t>
            </w:r>
            <w:r w:rsidR="00786E3F">
              <w:rPr>
                <w:b w:val="0"/>
                <w:sz w:val="32"/>
              </w:rPr>
              <w:t>.</w:t>
            </w:r>
          </w:p>
          <w:p w:rsidR="00786E3F" w:rsidRDefault="00786E3F" w:rsidP="00FE0B96">
            <w:pPr>
              <w:pStyle w:val="ListParagraph"/>
              <w:numPr>
                <w:ilvl w:val="0"/>
                <w:numId w:val="6"/>
              </w:numPr>
              <w:rPr>
                <w:b w:val="0"/>
                <w:sz w:val="32"/>
              </w:rPr>
            </w:pPr>
            <w:r w:rsidRPr="00786E3F">
              <w:rPr>
                <w:b w:val="0"/>
                <w:sz w:val="32"/>
              </w:rPr>
              <w:t xml:space="preserve">Director: </w:t>
            </w:r>
            <w:r w:rsidRPr="00CB0F70">
              <w:rPr>
                <w:b w:val="0"/>
                <w:color w:val="FF0000"/>
                <w:sz w:val="32"/>
                <w:u w:val="single"/>
              </w:rPr>
              <w:t>DID</w:t>
            </w:r>
            <w:r w:rsidRPr="00786E3F">
              <w:rPr>
                <w:b w:val="0"/>
                <w:sz w:val="32"/>
              </w:rPr>
              <w:t>, DirectorName, Nationality.</w:t>
            </w:r>
          </w:p>
          <w:p w:rsidR="00133C43" w:rsidRPr="00786E3F" w:rsidRDefault="00823C8A" w:rsidP="00FE0B96">
            <w:pPr>
              <w:pStyle w:val="ListParagraph"/>
              <w:numPr>
                <w:ilvl w:val="0"/>
                <w:numId w:val="6"/>
              </w:numPr>
              <w:rPr>
                <w:b w:val="0"/>
                <w:sz w:val="32"/>
              </w:rPr>
            </w:pPr>
            <w:r>
              <w:rPr>
                <w:b w:val="0"/>
                <w:sz w:val="32"/>
              </w:rPr>
              <w:t xml:space="preserve">Status: </w:t>
            </w:r>
            <w:r w:rsidR="00216655" w:rsidRPr="00216655">
              <w:rPr>
                <w:b w:val="0"/>
                <w:color w:val="FF0000"/>
                <w:sz w:val="32"/>
                <w:u w:val="single"/>
              </w:rPr>
              <w:t>SID</w:t>
            </w:r>
            <w:r w:rsidR="00216655">
              <w:rPr>
                <w:b w:val="0"/>
                <w:sz w:val="32"/>
              </w:rPr>
              <w:t>, StatusName (</w:t>
            </w:r>
            <w:r w:rsidR="00216655" w:rsidRPr="00216655">
              <w:rPr>
                <w:b w:val="0"/>
                <w:color w:val="FF0000"/>
                <w:sz w:val="32"/>
              </w:rPr>
              <w:t>Full, Trailer, Full HD, Blue-ray</w:t>
            </w:r>
            <w:r w:rsidR="00216655">
              <w:rPr>
                <w:b w:val="0"/>
                <w:sz w:val="32"/>
              </w:rPr>
              <w:t xml:space="preserve">) </w:t>
            </w:r>
          </w:p>
          <w:p w:rsidR="00133C43" w:rsidRDefault="00133C43" w:rsidP="00133C43">
            <w:pPr>
              <w:pStyle w:val="ListParagraph"/>
              <w:numPr>
                <w:ilvl w:val="0"/>
                <w:numId w:val="6"/>
              </w:numPr>
              <w:rPr>
                <w:b w:val="0"/>
              </w:rPr>
            </w:pPr>
            <w:r>
              <w:rPr>
                <w:b w:val="0"/>
              </w:rPr>
              <w:t xml:space="preserve">Movies: </w:t>
            </w:r>
            <w:r w:rsidRPr="00133C43">
              <w:rPr>
                <w:b w:val="0"/>
                <w:color w:val="FF0000"/>
                <w:u w:val="single"/>
              </w:rPr>
              <w:t>MID</w:t>
            </w:r>
            <w:r>
              <w:rPr>
                <w:b w:val="0"/>
              </w:rPr>
              <w:t xml:space="preserve">, </w:t>
            </w:r>
            <w:r w:rsidRPr="00133C43">
              <w:rPr>
                <w:b w:val="0"/>
                <w:color w:val="FF0000"/>
              </w:rPr>
              <w:t>GID</w:t>
            </w:r>
            <w:r>
              <w:rPr>
                <w:b w:val="0"/>
              </w:rPr>
              <w:t xml:space="preserve">, </w:t>
            </w:r>
            <w:r w:rsidRPr="00133C43">
              <w:rPr>
                <w:b w:val="0"/>
                <w:color w:val="FF0000"/>
              </w:rPr>
              <w:t>AID</w:t>
            </w:r>
            <w:r>
              <w:rPr>
                <w:b w:val="0"/>
              </w:rPr>
              <w:t xml:space="preserve">, </w:t>
            </w:r>
            <w:r w:rsidRPr="00133C43">
              <w:rPr>
                <w:b w:val="0"/>
                <w:color w:val="FF0000"/>
              </w:rPr>
              <w:t>DID</w:t>
            </w:r>
            <w:r w:rsidR="00216655">
              <w:rPr>
                <w:b w:val="0"/>
                <w:color w:val="FF0000"/>
              </w:rPr>
              <w:t>, SID</w:t>
            </w:r>
            <w:r>
              <w:rPr>
                <w:b w:val="0"/>
              </w:rPr>
              <w:t xml:space="preserve">, </w:t>
            </w:r>
            <w:r w:rsidR="0059395D">
              <w:rPr>
                <w:b w:val="0"/>
              </w:rPr>
              <w:t>Title</w:t>
            </w:r>
            <w:r w:rsidR="00216655">
              <w:rPr>
                <w:b w:val="0"/>
              </w:rPr>
              <w:t xml:space="preserve">, </w:t>
            </w:r>
            <w:r>
              <w:rPr>
                <w:b w:val="0"/>
              </w:rPr>
              <w:t>Desription,</w:t>
            </w:r>
            <w:r w:rsidR="00216655">
              <w:rPr>
                <w:b w:val="0"/>
              </w:rPr>
              <w:t xml:space="preserve"> Nationality, </w:t>
            </w:r>
            <w:r w:rsidR="0059395D">
              <w:rPr>
                <w:b w:val="0"/>
              </w:rPr>
              <w:t>Languages, ReleaseDate, Date,</w:t>
            </w:r>
            <w:r w:rsidR="00E35643">
              <w:rPr>
                <w:b w:val="0"/>
              </w:rPr>
              <w:t xml:space="preserve"> </w:t>
            </w:r>
            <w:r w:rsidR="00E35643" w:rsidRPr="00E35643">
              <w:rPr>
                <w:b w:val="0"/>
                <w:color w:val="00B0F0"/>
              </w:rPr>
              <w:t>Mlink</w:t>
            </w:r>
            <w:r w:rsidR="00E35643">
              <w:rPr>
                <w:b w:val="0"/>
                <w:color w:val="00B0F0"/>
              </w:rPr>
              <w:t>(nvachar(ma</w:t>
            </w:r>
            <w:bookmarkStart w:id="0" w:name="_GoBack"/>
            <w:bookmarkEnd w:id="0"/>
            <w:r w:rsidR="00E35643">
              <w:rPr>
                <w:b w:val="0"/>
                <w:color w:val="00B0F0"/>
              </w:rPr>
              <w:t>x))</w:t>
            </w:r>
            <w:r w:rsidR="00E35643">
              <w:rPr>
                <w:b w:val="0"/>
              </w:rPr>
              <w:t>,</w:t>
            </w:r>
            <w:r w:rsidR="0059395D">
              <w:rPr>
                <w:b w:val="0"/>
              </w:rPr>
              <w:t xml:space="preserve"> Length (</w:t>
            </w:r>
            <w:r w:rsidR="0059395D" w:rsidRPr="00E35643">
              <w:rPr>
                <w:b w:val="0"/>
                <w:color w:val="00B050"/>
              </w:rPr>
              <w:t>IF CAN</w:t>
            </w:r>
            <w:r w:rsidR="0059395D">
              <w:rPr>
                <w:b w:val="0"/>
              </w:rPr>
              <w:t>), View (</w:t>
            </w:r>
            <w:r w:rsidR="0059395D" w:rsidRPr="00E35643">
              <w:rPr>
                <w:b w:val="0"/>
                <w:color w:val="00B050"/>
              </w:rPr>
              <w:t>IF CAN</w:t>
            </w:r>
            <w:r w:rsidR="0059395D">
              <w:rPr>
                <w:b w:val="0"/>
              </w:rPr>
              <w:t>).</w:t>
            </w:r>
          </w:p>
          <w:p w:rsidR="00823C8A" w:rsidRDefault="00216655" w:rsidP="00133C43">
            <w:pPr>
              <w:pStyle w:val="ListParagraph"/>
              <w:numPr>
                <w:ilvl w:val="0"/>
                <w:numId w:val="6"/>
              </w:numPr>
              <w:rPr>
                <w:b w:val="0"/>
              </w:rPr>
            </w:pPr>
            <w:r>
              <w:rPr>
                <w:b w:val="0"/>
              </w:rPr>
              <w:t xml:space="preserve">Rate: </w:t>
            </w:r>
            <w:r w:rsidR="0059395D" w:rsidRPr="0059395D">
              <w:rPr>
                <w:b w:val="0"/>
                <w:color w:val="FF0000"/>
                <w:u w:val="single"/>
              </w:rPr>
              <w:t>RID</w:t>
            </w:r>
            <w:r w:rsidR="0059395D">
              <w:rPr>
                <w:b w:val="0"/>
              </w:rPr>
              <w:t xml:space="preserve">, </w:t>
            </w:r>
            <w:r w:rsidR="0059395D" w:rsidRPr="0059395D">
              <w:rPr>
                <w:b w:val="0"/>
                <w:color w:val="FF0000"/>
              </w:rPr>
              <w:t>UID</w:t>
            </w:r>
            <w:r w:rsidR="0059395D">
              <w:rPr>
                <w:b w:val="0"/>
              </w:rPr>
              <w:t xml:space="preserve">, </w:t>
            </w:r>
            <w:r w:rsidR="0059395D" w:rsidRPr="0059395D">
              <w:rPr>
                <w:b w:val="0"/>
                <w:color w:val="FF0000"/>
              </w:rPr>
              <w:t>MID</w:t>
            </w:r>
            <w:r w:rsidR="0059395D">
              <w:rPr>
                <w:b w:val="0"/>
              </w:rPr>
              <w:t>, Point, Comment, Date.</w:t>
            </w:r>
          </w:p>
          <w:p w:rsidR="0059395D" w:rsidRDefault="0059395D" w:rsidP="00133C43">
            <w:pPr>
              <w:pStyle w:val="ListParagraph"/>
              <w:numPr>
                <w:ilvl w:val="0"/>
                <w:numId w:val="6"/>
              </w:numPr>
              <w:rPr>
                <w:b w:val="0"/>
              </w:rPr>
            </w:pPr>
            <w:r>
              <w:rPr>
                <w:b w:val="0"/>
              </w:rPr>
              <w:t xml:space="preserve">Movie_Genre: </w:t>
            </w:r>
            <w:r w:rsidRPr="0059395D">
              <w:rPr>
                <w:b w:val="0"/>
                <w:color w:val="FF0000"/>
              </w:rPr>
              <w:t>GID</w:t>
            </w:r>
            <w:r>
              <w:rPr>
                <w:b w:val="0"/>
              </w:rPr>
              <w:t xml:space="preserve">, </w:t>
            </w:r>
            <w:r w:rsidRPr="0059395D">
              <w:rPr>
                <w:b w:val="0"/>
                <w:color w:val="FF0000"/>
              </w:rPr>
              <w:t>MID</w:t>
            </w:r>
            <w:r>
              <w:rPr>
                <w:b w:val="0"/>
              </w:rPr>
              <w:t>.</w:t>
            </w:r>
          </w:p>
          <w:p w:rsidR="0059395D" w:rsidRDefault="00E35643" w:rsidP="00133C43">
            <w:pPr>
              <w:pStyle w:val="ListParagraph"/>
              <w:numPr>
                <w:ilvl w:val="0"/>
                <w:numId w:val="6"/>
              </w:numPr>
              <w:rPr>
                <w:b w:val="0"/>
              </w:rPr>
            </w:pPr>
            <w:r>
              <w:rPr>
                <w:b w:val="0"/>
              </w:rPr>
              <w:t xml:space="preserve">Movie_Actor: </w:t>
            </w:r>
            <w:r w:rsidRPr="00E35643">
              <w:rPr>
                <w:b w:val="0"/>
                <w:color w:val="FF0000"/>
              </w:rPr>
              <w:t>AID</w:t>
            </w:r>
            <w:r>
              <w:rPr>
                <w:b w:val="0"/>
              </w:rPr>
              <w:t xml:space="preserve">, </w:t>
            </w:r>
            <w:r w:rsidRPr="00E35643">
              <w:rPr>
                <w:b w:val="0"/>
                <w:color w:val="FF0000"/>
              </w:rPr>
              <w:t>MID</w:t>
            </w:r>
            <w:r>
              <w:rPr>
                <w:b w:val="0"/>
              </w:rPr>
              <w:t>.</w:t>
            </w:r>
          </w:p>
          <w:p w:rsidR="00E35643" w:rsidRPr="00E35643" w:rsidRDefault="00E35643" w:rsidP="00E35643">
            <w:pPr>
              <w:pStyle w:val="ListParagraph"/>
              <w:numPr>
                <w:ilvl w:val="0"/>
                <w:numId w:val="6"/>
              </w:numPr>
              <w:rPr>
                <w:b w:val="0"/>
              </w:rPr>
            </w:pPr>
            <w:r>
              <w:rPr>
                <w:b w:val="0"/>
              </w:rPr>
              <w:t xml:space="preserve">Movie_Director: </w:t>
            </w:r>
            <w:r w:rsidRPr="00E35643">
              <w:rPr>
                <w:b w:val="0"/>
                <w:color w:val="FF0000"/>
              </w:rPr>
              <w:t>DID</w:t>
            </w:r>
            <w:r>
              <w:rPr>
                <w:b w:val="0"/>
              </w:rPr>
              <w:t xml:space="preserve">, </w:t>
            </w:r>
            <w:r w:rsidRPr="00E35643">
              <w:rPr>
                <w:b w:val="0"/>
                <w:color w:val="FF0000"/>
              </w:rPr>
              <w:t>MID</w:t>
            </w:r>
            <w:r>
              <w:rPr>
                <w:b w:val="0"/>
                <w:color w:val="FF0000"/>
              </w:rPr>
              <w:t>.</w:t>
            </w:r>
          </w:p>
        </w:tc>
      </w:tr>
      <w:tr w:rsidR="007F6E52" w:rsidTr="00DF027C">
        <w:trPr>
          <w:trHeight w:val="3546"/>
        </w:trPr>
        <w:tc>
          <w:tcPr>
            <w:tcW w:w="9999" w:type="dxa"/>
          </w:tcPr>
          <w:p w:rsidR="007F6E52" w:rsidRPr="0026412B" w:rsidRDefault="007F6E52" w:rsidP="0026412B">
            <w:pPr>
              <w:pStyle w:val="Heading2"/>
              <w:rPr>
                <w:b/>
              </w:rPr>
            </w:pPr>
          </w:p>
        </w:tc>
      </w:tr>
      <w:tr w:rsidR="007F6E52" w:rsidTr="00DF027C">
        <w:trPr>
          <w:trHeight w:val="3546"/>
        </w:trPr>
        <w:tc>
          <w:tcPr>
            <w:tcW w:w="9999" w:type="dxa"/>
          </w:tcPr>
          <w:p w:rsidR="007F6E52" w:rsidRPr="0026412B" w:rsidRDefault="007F6E52" w:rsidP="0026412B">
            <w:pPr>
              <w:pStyle w:val="Heading2"/>
              <w:rPr>
                <w:b/>
              </w:rPr>
            </w:pPr>
          </w:p>
        </w:tc>
      </w:tr>
    </w:tbl>
    <w:p w:rsidR="0087605E" w:rsidRPr="00D70D02" w:rsidRDefault="0087605E" w:rsidP="00DF027C"/>
    <w:sectPr w:rsidR="0087605E" w:rsidRPr="00D70D02" w:rsidSect="00DF027C">
      <w:headerReference w:type="default" r:id="rId11"/>
      <w:footerReference w:type="default" r:id="rId12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6839" w:rsidRDefault="008A6839">
      <w:r>
        <w:separator/>
      </w:r>
    </w:p>
    <w:p w:rsidR="008A6839" w:rsidRDefault="008A6839"/>
  </w:endnote>
  <w:endnote w:type="continuationSeparator" w:id="0">
    <w:p w:rsidR="008A6839" w:rsidRDefault="008A6839">
      <w:r>
        <w:continuationSeparator/>
      </w:r>
    </w:p>
    <w:p w:rsidR="008A6839" w:rsidRDefault="008A68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6839" w:rsidRDefault="008A6839">
      <w:r>
        <w:separator/>
      </w:r>
    </w:p>
    <w:p w:rsidR="008A6839" w:rsidRDefault="008A6839"/>
  </w:footnote>
  <w:footnote w:type="continuationSeparator" w:id="0">
    <w:p w:rsidR="008A6839" w:rsidRDefault="008A6839">
      <w:r>
        <w:continuationSeparator/>
      </w:r>
    </w:p>
    <w:p w:rsidR="008A6839" w:rsidRDefault="008A683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Default="00D077E9">
          <w:pPr>
            <w:pStyle w:val="Header"/>
          </w:pPr>
        </w:p>
      </w:tc>
    </w:tr>
  </w:tbl>
  <w:p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505B6"/>
    <w:multiLevelType w:val="hybridMultilevel"/>
    <w:tmpl w:val="695C7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37F12"/>
    <w:multiLevelType w:val="hybridMultilevel"/>
    <w:tmpl w:val="8D20A6EC"/>
    <w:lvl w:ilvl="0" w:tplc="720242E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2300C"/>
    <w:multiLevelType w:val="hybridMultilevel"/>
    <w:tmpl w:val="3F227242"/>
    <w:lvl w:ilvl="0" w:tplc="4D3679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01D6B"/>
    <w:multiLevelType w:val="hybridMultilevel"/>
    <w:tmpl w:val="18FE2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B3BC2"/>
    <w:multiLevelType w:val="hybridMultilevel"/>
    <w:tmpl w:val="1124D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7E415C"/>
    <w:multiLevelType w:val="hybridMultilevel"/>
    <w:tmpl w:val="85104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E12F2D"/>
    <w:multiLevelType w:val="hybridMultilevel"/>
    <w:tmpl w:val="1430BCB4"/>
    <w:lvl w:ilvl="0" w:tplc="4D3679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E52772"/>
    <w:multiLevelType w:val="hybridMultilevel"/>
    <w:tmpl w:val="DDD49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C25333"/>
    <w:multiLevelType w:val="hybridMultilevel"/>
    <w:tmpl w:val="136EE6D0"/>
    <w:lvl w:ilvl="0" w:tplc="4D3679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12B"/>
    <w:rsid w:val="0002482E"/>
    <w:rsid w:val="00050324"/>
    <w:rsid w:val="000A0150"/>
    <w:rsid w:val="000E63C9"/>
    <w:rsid w:val="00130E9D"/>
    <w:rsid w:val="00133C43"/>
    <w:rsid w:val="00150A6D"/>
    <w:rsid w:val="00185B35"/>
    <w:rsid w:val="001F2BC8"/>
    <w:rsid w:val="001F5F6B"/>
    <w:rsid w:val="00216655"/>
    <w:rsid w:val="00243EBC"/>
    <w:rsid w:val="00246A35"/>
    <w:rsid w:val="0026412B"/>
    <w:rsid w:val="00284348"/>
    <w:rsid w:val="00291B89"/>
    <w:rsid w:val="002F51F5"/>
    <w:rsid w:val="00312137"/>
    <w:rsid w:val="00330359"/>
    <w:rsid w:val="00332270"/>
    <w:rsid w:val="0033762F"/>
    <w:rsid w:val="00366C7E"/>
    <w:rsid w:val="00384EA3"/>
    <w:rsid w:val="003A39A1"/>
    <w:rsid w:val="003C2191"/>
    <w:rsid w:val="003D3863"/>
    <w:rsid w:val="004110DE"/>
    <w:rsid w:val="0044085A"/>
    <w:rsid w:val="004B21A5"/>
    <w:rsid w:val="004C749B"/>
    <w:rsid w:val="005037F0"/>
    <w:rsid w:val="00516A86"/>
    <w:rsid w:val="005275F6"/>
    <w:rsid w:val="00572102"/>
    <w:rsid w:val="00592E1A"/>
    <w:rsid w:val="0059395D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86E3F"/>
    <w:rsid w:val="007C6B52"/>
    <w:rsid w:val="007D16C5"/>
    <w:rsid w:val="007F6E52"/>
    <w:rsid w:val="00823C8A"/>
    <w:rsid w:val="00852289"/>
    <w:rsid w:val="00862FE4"/>
    <w:rsid w:val="0086389A"/>
    <w:rsid w:val="0087605E"/>
    <w:rsid w:val="008A6839"/>
    <w:rsid w:val="008B1FEE"/>
    <w:rsid w:val="008E2190"/>
    <w:rsid w:val="00903C32"/>
    <w:rsid w:val="00916B16"/>
    <w:rsid w:val="009173B9"/>
    <w:rsid w:val="0093335D"/>
    <w:rsid w:val="0093613E"/>
    <w:rsid w:val="00943026"/>
    <w:rsid w:val="00966B81"/>
    <w:rsid w:val="009A39F8"/>
    <w:rsid w:val="009C7720"/>
    <w:rsid w:val="00A23AFA"/>
    <w:rsid w:val="00A31B3E"/>
    <w:rsid w:val="00A532F3"/>
    <w:rsid w:val="00A8489E"/>
    <w:rsid w:val="00AC29F3"/>
    <w:rsid w:val="00AF1F49"/>
    <w:rsid w:val="00B231E5"/>
    <w:rsid w:val="00C02B87"/>
    <w:rsid w:val="00C4086D"/>
    <w:rsid w:val="00C45D32"/>
    <w:rsid w:val="00CA1896"/>
    <w:rsid w:val="00CB0F70"/>
    <w:rsid w:val="00CB5B28"/>
    <w:rsid w:val="00CF5371"/>
    <w:rsid w:val="00D0117A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E4A18"/>
    <w:rsid w:val="00DF027C"/>
    <w:rsid w:val="00E00A32"/>
    <w:rsid w:val="00E22ACD"/>
    <w:rsid w:val="00E35643"/>
    <w:rsid w:val="00E620B0"/>
    <w:rsid w:val="00E81B40"/>
    <w:rsid w:val="00E82369"/>
    <w:rsid w:val="00ED6A81"/>
    <w:rsid w:val="00EF555B"/>
    <w:rsid w:val="00F027BB"/>
    <w:rsid w:val="00F11DCF"/>
    <w:rsid w:val="00F162EA"/>
    <w:rsid w:val="00F52D27"/>
    <w:rsid w:val="00F83527"/>
    <w:rsid w:val="00FD583F"/>
    <w:rsid w:val="00FD7488"/>
    <w:rsid w:val="00FE0B96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8117C0"/>
  <w15:docId w15:val="{7046A547-6202-4E12-ACED-EAED5423C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ListParagraph">
    <w:name w:val="List Paragraph"/>
    <w:basedOn w:val="Normal"/>
    <w:uiPriority w:val="34"/>
    <w:unhideWhenUsed/>
    <w:qFormat/>
    <w:rsid w:val="0026412B"/>
    <w:pPr>
      <w:ind w:left="720"/>
      <w:contextualSpacing/>
    </w:pPr>
  </w:style>
  <w:style w:type="paragraph" w:customStyle="1" w:styleId="Test">
    <w:name w:val="Test"/>
    <w:basedOn w:val="Content"/>
    <w:link w:val="TestChar"/>
    <w:qFormat/>
    <w:rsid w:val="0026412B"/>
  </w:style>
  <w:style w:type="character" w:customStyle="1" w:styleId="TestChar">
    <w:name w:val="Test Char"/>
    <w:basedOn w:val="ContentChar"/>
    <w:link w:val="Test"/>
    <w:rsid w:val="0026412B"/>
    <w:rPr>
      <w:rFonts w:eastAsiaTheme="minorEastAsia"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yuu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9B9B0F181A54036A23741CCB3619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6834B6-0A63-4B17-BBA9-2A02BF11E140}"/>
      </w:docPartPr>
      <w:docPartBody>
        <w:p w:rsidR="00607F87" w:rsidRDefault="00D069E6">
          <w:pPr>
            <w:pStyle w:val="59B9B0F181A54036A23741CCB36193BB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May 21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C010B881968E46C59D4B9FBB2562B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4D7AA-87C3-48F9-B7EC-52D13066F263}"/>
      </w:docPartPr>
      <w:docPartBody>
        <w:p w:rsidR="00607F87" w:rsidRDefault="00D069E6">
          <w:pPr>
            <w:pStyle w:val="C010B881968E46C59D4B9FBB2562B5F1"/>
          </w:pPr>
          <w:r>
            <w:t>COMPANY NAME</w:t>
          </w:r>
        </w:p>
      </w:docPartBody>
    </w:docPart>
    <w:docPart>
      <w:docPartPr>
        <w:name w:val="EBDC8EB7B0E148E58BB53B8D519D12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77DF56-26AF-4E00-8242-FE00AEC2EA87}"/>
      </w:docPartPr>
      <w:docPartBody>
        <w:p w:rsidR="00607F87" w:rsidRDefault="00D069E6">
          <w:pPr>
            <w:pStyle w:val="EBDC8EB7B0E148E58BB53B8D519D1208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9E6"/>
    <w:rsid w:val="00607F87"/>
    <w:rsid w:val="00687DEF"/>
    <w:rsid w:val="00D0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59B9B0F181A54036A23741CCB36193BB">
    <w:name w:val="59B9B0F181A54036A23741CCB36193BB"/>
  </w:style>
  <w:style w:type="paragraph" w:customStyle="1" w:styleId="C010B881968E46C59D4B9FBB2562B5F1">
    <w:name w:val="C010B881968E46C59D4B9FBB2562B5F1"/>
  </w:style>
  <w:style w:type="paragraph" w:customStyle="1" w:styleId="EBDC8EB7B0E148E58BB53B8D519D1208">
    <w:name w:val="EBDC8EB7B0E148E58BB53B8D519D1208"/>
  </w:style>
  <w:style w:type="paragraph" w:customStyle="1" w:styleId="0C2373CB84B64F7B8742D0499804EEFA">
    <w:name w:val="0C2373CB84B64F7B8742D0499804EEFA"/>
  </w:style>
  <w:style w:type="paragraph" w:customStyle="1" w:styleId="F7F4D35A7AC34A4180124D26FA4BE4C4">
    <w:name w:val="F7F4D35A7AC34A4180124D26FA4BE4C4"/>
  </w:style>
  <w:style w:type="paragraph" w:customStyle="1" w:styleId="B30471041D6E4287BD55D19AE2E822D6">
    <w:name w:val="B30471041D6E4287BD55D19AE2E822D6"/>
  </w:style>
  <w:style w:type="paragraph" w:customStyle="1" w:styleId="B21CCA1300B94801B097B7A436F066BE">
    <w:name w:val="B21CCA1300B94801B097B7A436F066BE"/>
  </w:style>
  <w:style w:type="paragraph" w:customStyle="1" w:styleId="0D54C92D21AB48619A01CE158192C9F6">
    <w:name w:val="0D54C92D21AB48619A01CE158192C9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Uta95s Team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.dotx</Template>
  <TotalTime>274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keywords/>
  <cp:lastModifiedBy>Administrator</cp:lastModifiedBy>
  <cp:revision>4</cp:revision>
  <cp:lastPrinted>2006-08-01T17:47:00Z</cp:lastPrinted>
  <dcterms:created xsi:type="dcterms:W3CDTF">2021-05-21T14:23:00Z</dcterms:created>
  <dcterms:modified xsi:type="dcterms:W3CDTF">2021-05-22T15:00:00Z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